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1942AC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1942AC">
        <w:trPr>
          <w:trHeight w:val="2719"/>
        </w:trPr>
        <w:tc>
          <w:tcPr>
            <w:tcW w:w="5395" w:type="dxa"/>
          </w:tcPr>
          <w:p w:rsidR="00A81248" w:rsidRPr="003A798E" w:rsidRDefault="00A42BD0" w:rsidP="00A42BD0">
            <w:pPr>
              <w:pStyle w:val="Heading1"/>
              <w:outlineLvl w:val="0"/>
            </w:pPr>
            <w:r>
              <w:t>Assignment on UNIX</w:t>
            </w:r>
            <w:r w:rsidR="00C7736A">
              <w:t xml:space="preserve"> and C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1942AC">
        <w:trPr>
          <w:trHeight w:val="6288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8D9EEF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1942AC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A42BD0" w:rsidP="00A81248">
            <w:pPr>
              <w:pStyle w:val="Heading2"/>
              <w:outlineLvl w:val="1"/>
            </w:pPr>
            <w:r>
              <w:t>3</w:t>
            </w:r>
            <w:r w:rsidRPr="00A42BD0">
              <w:rPr>
                <w:vertAlign w:val="superscript"/>
              </w:rPr>
              <w:t>rd</w:t>
            </w:r>
            <w:r>
              <w:t xml:space="preserve"> November, 2022</w:t>
            </w:r>
          </w:p>
          <w:p w:rsidR="00A81248" w:rsidRPr="003A798E" w:rsidRDefault="00A42BD0" w:rsidP="00A42BD0">
            <w:pPr>
              <w:pStyle w:val="Heading2"/>
              <w:outlineLvl w:val="1"/>
            </w:pPr>
            <w:r>
              <w:t>CSC 213</w:t>
            </w:r>
          </w:p>
        </w:tc>
      </w:tr>
      <w:tr w:rsidR="00A81248" w:rsidRPr="003A798E" w:rsidTr="001942AC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A42BD0" w:rsidP="00A81248">
            <w:pPr>
              <w:pStyle w:val="Heading2"/>
              <w:outlineLvl w:val="1"/>
            </w:pPr>
            <w:r>
              <w:t>Tobechukwu Chris-Odeh</w:t>
            </w:r>
            <w:r w:rsidR="00C66528" w:rsidRPr="003A798E">
              <w:t xml:space="preserve"> </w:t>
            </w:r>
          </w:p>
          <w:p w:rsidR="00A81248" w:rsidRPr="003A798E" w:rsidRDefault="00A42BD0" w:rsidP="00A42BD0">
            <w:pPr>
              <w:pStyle w:val="Heading2"/>
              <w:outlineLvl w:val="1"/>
            </w:pPr>
            <w:r>
              <w:t>Dr. Ayinla</w:t>
            </w:r>
          </w:p>
        </w:tc>
      </w:tr>
    </w:tbl>
    <w:p w:rsidR="000C4ED1" w:rsidRPr="003A798E" w:rsidRDefault="000C4ED1"/>
    <w:tbl>
      <w:tblPr>
        <w:tblStyle w:val="PlainTable3"/>
        <w:tblW w:w="10666" w:type="dxa"/>
        <w:tblLayout w:type="fixed"/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1942AC">
        <w:trPr>
          <w:trHeight w:val="441"/>
        </w:trPr>
        <w:tc>
          <w:tcPr>
            <w:tcW w:w="421" w:type="dxa"/>
          </w:tcPr>
          <w:p w:rsidR="00A81248" w:rsidRPr="003A798E" w:rsidRDefault="00A81248"/>
        </w:tc>
        <w:tc>
          <w:tcPr>
            <w:tcW w:w="4912" w:type="dxa"/>
          </w:tcPr>
          <w:p w:rsidR="00A81248" w:rsidRPr="003A798E" w:rsidRDefault="00A81248"/>
        </w:tc>
        <w:tc>
          <w:tcPr>
            <w:tcW w:w="4912" w:type="dxa"/>
          </w:tcPr>
          <w:p w:rsidR="00A81248" w:rsidRPr="003A798E" w:rsidRDefault="00A81248"/>
        </w:tc>
        <w:tc>
          <w:tcPr>
            <w:tcW w:w="421" w:type="dxa"/>
          </w:tcPr>
          <w:p w:rsidR="00A81248" w:rsidRPr="003A798E" w:rsidRDefault="00A81248"/>
        </w:tc>
      </w:tr>
      <w:tr w:rsidR="001205A1" w:rsidRPr="003A798E" w:rsidTr="001942AC">
        <w:trPr>
          <w:trHeight w:val="3258"/>
        </w:trPr>
        <w:tc>
          <w:tcPr>
            <w:tcW w:w="421" w:type="dxa"/>
          </w:tcPr>
          <w:p w:rsidR="001205A1" w:rsidRPr="003A798E" w:rsidRDefault="001205A1"/>
        </w:tc>
        <w:tc>
          <w:tcPr>
            <w:tcW w:w="9824" w:type="dxa"/>
            <w:gridSpan w:val="2"/>
          </w:tcPr>
          <w:p w:rsidR="001205A1" w:rsidRPr="003A798E" w:rsidRDefault="00A42BD0" w:rsidP="001205A1">
            <w:pPr>
              <w:pStyle w:val="Heading3"/>
              <w:outlineLvl w:val="2"/>
            </w:pPr>
            <w:r>
              <w:t>Table of Contents</w:t>
            </w:r>
          </w:p>
          <w:p w:rsidR="001205A1" w:rsidRPr="003A798E" w:rsidRDefault="001205A1" w:rsidP="001205A1">
            <w:pPr>
              <w:pStyle w:val="Heading4"/>
              <w:outlineLvl w:val="3"/>
            </w:pPr>
          </w:p>
          <w:p w:rsidR="00533A6F" w:rsidRDefault="00533A6F" w:rsidP="00A42BD0">
            <w:pPr>
              <w:pStyle w:val="Heading4"/>
              <w:outlineLvl w:val="3"/>
            </w:pPr>
            <w:r>
              <w:t>Part one</w:t>
            </w:r>
          </w:p>
          <w:p w:rsidR="006416F5" w:rsidRPr="001942AC" w:rsidRDefault="00A42BD0" w:rsidP="00533A6F">
            <w:pPr>
              <w:pStyle w:val="Heading4"/>
              <w:numPr>
                <w:ilvl w:val="0"/>
                <w:numId w:val="10"/>
              </w:numPr>
              <w:outlineLvl w:val="3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 w:rsidRPr="001942AC">
              <w:rPr>
                <w:rFonts w:ascii="Times New Roman" w:hAnsi="Times New Roman" w:cs="Times New Roman"/>
                <w:i w:val="0"/>
                <w:sz w:val="36"/>
                <w:szCs w:val="36"/>
              </w:rPr>
              <w:t xml:space="preserve">Brief write-up on UNIX operating System </w:t>
            </w:r>
            <w:r w:rsidR="00533A6F" w:rsidRPr="001942AC">
              <w:rPr>
                <w:rFonts w:ascii="Times New Roman" w:hAnsi="Times New Roman" w:cs="Times New Roman"/>
                <w:i w:val="0"/>
                <w:sz w:val="36"/>
                <w:szCs w:val="36"/>
              </w:rPr>
              <w:t xml:space="preserve"> </w:t>
            </w:r>
          </w:p>
          <w:p w:rsidR="009B4769" w:rsidRPr="001942AC" w:rsidRDefault="006416F5" w:rsidP="009B4769">
            <w:pPr>
              <w:pStyle w:val="Heading2"/>
              <w:numPr>
                <w:ilvl w:val="0"/>
                <w:numId w:val="10"/>
              </w:numPr>
              <w:outlineLvl w:val="1"/>
              <w:rPr>
                <w:rFonts w:ascii="Times New Roman" w:hAnsi="Times New Roman" w:cs="Times New Roman"/>
                <w:i w:val="0"/>
                <w:color w:val="000000" w:themeColor="text1"/>
                <w:sz w:val="36"/>
                <w:szCs w:val="36"/>
              </w:rPr>
            </w:pPr>
            <w:r w:rsidRPr="001942AC">
              <w:rPr>
                <w:rFonts w:ascii="Times New Roman" w:hAnsi="Times New Roman" w:cs="Times New Roman"/>
                <w:i w:val="0"/>
                <w:color w:val="000000" w:themeColor="text1"/>
                <w:sz w:val="36"/>
                <w:szCs w:val="36"/>
              </w:rPr>
              <w:t>Software Functional Requiremen</w:t>
            </w:r>
            <w:r w:rsidR="009B4769" w:rsidRPr="001942AC">
              <w:rPr>
                <w:rFonts w:ascii="Times New Roman" w:hAnsi="Times New Roman" w:cs="Times New Roman"/>
                <w:i w:val="0"/>
                <w:color w:val="000000" w:themeColor="text1"/>
                <w:sz w:val="36"/>
                <w:szCs w:val="36"/>
              </w:rPr>
              <w:t>t</w:t>
            </w:r>
          </w:p>
          <w:p w:rsidR="009B4769" w:rsidRPr="001942AC" w:rsidRDefault="009B4769" w:rsidP="009B47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1942AC">
              <w:rPr>
                <w:rFonts w:ascii="Times New Roman" w:hAnsi="Times New Roman" w:cs="Times New Roman"/>
                <w:sz w:val="36"/>
                <w:szCs w:val="36"/>
              </w:rPr>
              <w:t>Unix a preferred OS</w:t>
            </w:r>
          </w:p>
          <w:p w:rsidR="009B4769" w:rsidRDefault="009B4769" w:rsidP="009B47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1942AC">
              <w:rPr>
                <w:rFonts w:ascii="Times New Roman" w:hAnsi="Times New Roman" w:cs="Times New Roman"/>
                <w:sz w:val="36"/>
                <w:szCs w:val="36"/>
              </w:rPr>
              <w:t xml:space="preserve">UNIX a </w:t>
            </w:r>
            <w:r w:rsidR="001942AC" w:rsidRPr="001942AC">
              <w:rPr>
                <w:rFonts w:ascii="Times New Roman" w:hAnsi="Times New Roman" w:cs="Times New Roman"/>
                <w:sz w:val="36"/>
                <w:szCs w:val="36"/>
              </w:rPr>
              <w:t>Scientist</w:t>
            </w:r>
            <w:r w:rsidRPr="001942AC">
              <w:rPr>
                <w:rFonts w:ascii="Times New Roman" w:hAnsi="Times New Roman" w:cs="Times New Roman"/>
                <w:sz w:val="36"/>
                <w:szCs w:val="36"/>
              </w:rPr>
              <w:t xml:space="preserve"> OS</w:t>
            </w:r>
          </w:p>
          <w:p w:rsidR="001942AC" w:rsidRDefault="001942AC" w:rsidP="001942AC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942AC" w:rsidRDefault="001942AC" w:rsidP="001942A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Part two</w:t>
            </w:r>
          </w:p>
          <w:p w:rsidR="001942AC" w:rsidRDefault="001942AC" w:rsidP="001942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 programming language</w:t>
            </w:r>
          </w:p>
          <w:p w:rsidR="001942AC" w:rsidRDefault="001942AC" w:rsidP="001942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Detailed structure of C</w:t>
            </w:r>
          </w:p>
          <w:p w:rsidR="001942AC" w:rsidRPr="001942AC" w:rsidRDefault="001942AC" w:rsidP="001942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Creating a C program file on os</w:t>
            </w:r>
          </w:p>
          <w:p w:rsidR="009B4769" w:rsidRPr="001942AC" w:rsidRDefault="009B4769" w:rsidP="009B476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B4769" w:rsidRDefault="009B4769" w:rsidP="009B4769"/>
          <w:p w:rsidR="009B4769" w:rsidRPr="009B4769" w:rsidRDefault="009B4769" w:rsidP="001942AC">
            <w:pPr>
              <w:pStyle w:val="ListParagraph"/>
            </w:pPr>
          </w:p>
          <w:p w:rsidR="009B4769" w:rsidRPr="009B4769" w:rsidRDefault="009B4769" w:rsidP="009B4769"/>
          <w:p w:rsidR="00533A6F" w:rsidRPr="00533A6F" w:rsidRDefault="00533A6F" w:rsidP="00533A6F"/>
          <w:p w:rsidR="001205A1" w:rsidRDefault="00A42BD0" w:rsidP="00A42BD0">
            <w:pPr>
              <w:pStyle w:val="Heading4"/>
              <w:outlineLvl w:val="3"/>
            </w:pPr>
            <w:r>
              <w:t xml:space="preserve">    </w:t>
            </w:r>
          </w:p>
          <w:p w:rsidR="008200C7" w:rsidRDefault="008200C7" w:rsidP="008200C7"/>
          <w:p w:rsidR="006416F5" w:rsidRPr="008200C7" w:rsidRDefault="006416F5" w:rsidP="008200C7"/>
        </w:tc>
        <w:tc>
          <w:tcPr>
            <w:tcW w:w="421" w:type="dxa"/>
          </w:tcPr>
          <w:p w:rsidR="001205A1" w:rsidRPr="003A798E" w:rsidRDefault="001205A1"/>
        </w:tc>
      </w:tr>
    </w:tbl>
    <w:p w:rsidR="00FB65B8" w:rsidRDefault="00FB65B8" w:rsidP="00A24793"/>
    <w:p w:rsidR="001942AC" w:rsidRDefault="001942AC" w:rsidP="00A24793"/>
    <w:p w:rsidR="001942AC" w:rsidRDefault="001942AC" w:rsidP="00A24793"/>
    <w:p w:rsidR="001942AC" w:rsidRDefault="001942AC" w:rsidP="00A24793"/>
    <w:p w:rsidR="001942AC" w:rsidRDefault="001942AC" w:rsidP="00A24793"/>
    <w:p w:rsidR="001942AC" w:rsidRDefault="001942AC" w:rsidP="00A24793"/>
    <w:p w:rsidR="001942AC" w:rsidRPr="003A798E" w:rsidRDefault="001942AC" w:rsidP="00A24793"/>
    <w:p w:rsidR="00A24793" w:rsidRPr="003A798E" w:rsidRDefault="00A24793" w:rsidP="00A24793"/>
    <w:tbl>
      <w:tblPr>
        <w:tblStyle w:val="PlainTable3"/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:rsidTr="001942AC">
        <w:trPr>
          <w:trHeight w:val="547"/>
        </w:trPr>
        <w:tc>
          <w:tcPr>
            <w:tcW w:w="426" w:type="dxa"/>
          </w:tcPr>
          <w:p w:rsidR="00A24793" w:rsidRPr="003A798E" w:rsidRDefault="00A24793" w:rsidP="00A24793"/>
        </w:tc>
        <w:tc>
          <w:tcPr>
            <w:tcW w:w="4961" w:type="dxa"/>
          </w:tcPr>
          <w:p w:rsidR="00A24793" w:rsidRPr="003A798E" w:rsidRDefault="00A24793" w:rsidP="00A24793"/>
        </w:tc>
        <w:tc>
          <w:tcPr>
            <w:tcW w:w="4961" w:type="dxa"/>
          </w:tcPr>
          <w:p w:rsidR="00A24793" w:rsidRPr="003A798E" w:rsidRDefault="00A24793" w:rsidP="00A24793"/>
        </w:tc>
        <w:tc>
          <w:tcPr>
            <w:tcW w:w="425" w:type="dxa"/>
          </w:tcPr>
          <w:p w:rsidR="00A24793" w:rsidRPr="003A798E" w:rsidRDefault="00A24793" w:rsidP="00A24793"/>
        </w:tc>
      </w:tr>
      <w:tr w:rsidR="0031055C" w:rsidRPr="003A798E" w:rsidTr="001942AC">
        <w:trPr>
          <w:trHeight w:val="423"/>
        </w:trPr>
        <w:tc>
          <w:tcPr>
            <w:tcW w:w="426" w:type="dxa"/>
          </w:tcPr>
          <w:p w:rsidR="0031055C" w:rsidRPr="003A798E" w:rsidRDefault="0031055C" w:rsidP="0050052D"/>
        </w:tc>
        <w:tc>
          <w:tcPr>
            <w:tcW w:w="9922" w:type="dxa"/>
            <w:gridSpan w:val="2"/>
          </w:tcPr>
          <w:p w:rsidR="0031055C" w:rsidRPr="003A798E" w:rsidRDefault="008200C7" w:rsidP="00A24793">
            <w:pPr>
              <w:pStyle w:val="Heading3"/>
              <w:outlineLvl w:val="2"/>
              <w:rPr>
                <w:rStyle w:val="Emphasis"/>
              </w:rPr>
            </w:pPr>
            <w:r>
              <w:rPr>
                <w:rStyle w:val="Emphasis"/>
              </w:rPr>
              <w:t xml:space="preserve">Brief write-up on UNIX and Linux </w:t>
            </w:r>
            <w:r w:rsidR="0002368B">
              <w:rPr>
                <w:rStyle w:val="Emphasis"/>
              </w:rPr>
              <w:t>flavor</w:t>
            </w:r>
          </w:p>
          <w:p w:rsidR="0031055C" w:rsidRPr="003A798E" w:rsidRDefault="0031055C" w:rsidP="00A24793">
            <w:pPr>
              <w:pStyle w:val="Text"/>
            </w:pPr>
          </w:p>
          <w:p w:rsidR="0031055C" w:rsidRDefault="008200C7" w:rsidP="00047E2B">
            <w:pPr>
              <w:pStyle w:val="Text"/>
              <w:tabs>
                <w:tab w:val="left" w:pos="2115"/>
              </w:tabs>
              <w:rPr>
                <w:i w:val="0"/>
                <w:sz w:val="24"/>
              </w:rPr>
            </w:pPr>
            <w:r w:rsidRPr="00047E2B">
              <w:rPr>
                <w:i w:val="0"/>
                <w:sz w:val="24"/>
              </w:rPr>
              <w:t>UNIX operating system was first developed in the 1960’s. From then till now, the operating system has gone through constant development</w:t>
            </w:r>
            <w:r w:rsidRPr="00047E2B">
              <w:rPr>
                <w:i w:val="0"/>
              </w:rPr>
              <w:t xml:space="preserve">. </w:t>
            </w:r>
            <w:r w:rsidRPr="00047E2B">
              <w:rPr>
                <w:i w:val="0"/>
                <w:sz w:val="24"/>
              </w:rPr>
              <w:t>It</w:t>
            </w:r>
            <w:r w:rsidR="00047E2B" w:rsidRPr="00047E2B">
              <w:rPr>
                <w:i w:val="0"/>
                <w:sz w:val="24"/>
              </w:rPr>
              <w:t xml:space="preserve"> accepts multi- user and also multi-tasking systems for servers of desktops and laptops</w:t>
            </w:r>
            <w:r w:rsidR="00047E2B">
              <w:rPr>
                <w:i w:val="0"/>
                <w:sz w:val="24"/>
              </w:rPr>
              <w:t xml:space="preserve">. </w:t>
            </w:r>
          </w:p>
          <w:p w:rsidR="00915374" w:rsidRDefault="00915374" w:rsidP="00047E2B">
            <w:pPr>
              <w:pStyle w:val="Text"/>
              <w:tabs>
                <w:tab w:val="left" w:pos="2115"/>
              </w:tabs>
              <w:rPr>
                <w:i w:val="0"/>
                <w:sz w:val="24"/>
              </w:rPr>
            </w:pPr>
          </w:p>
          <w:p w:rsidR="00915374" w:rsidRDefault="00915374" w:rsidP="00047E2B">
            <w:pPr>
              <w:pStyle w:val="Text"/>
              <w:tabs>
                <w:tab w:val="left" w:pos="2115"/>
              </w:tabs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UNIX operating system has a graphical user interface</w:t>
            </w:r>
            <w:r w:rsidR="00C73691">
              <w:rPr>
                <w:i w:val="0"/>
                <w:sz w:val="24"/>
              </w:rPr>
              <w:t xml:space="preserve"> </w:t>
            </w:r>
            <w:r>
              <w:rPr>
                <w:i w:val="0"/>
                <w:sz w:val="24"/>
              </w:rPr>
              <w:t>(GUI) that is similar to Microsoft Windows which provides a user friendly environment. For certain operations which have no windows interface or graphical program, kn</w:t>
            </w:r>
            <w:r w:rsidR="0002368B">
              <w:rPr>
                <w:i w:val="0"/>
                <w:sz w:val="24"/>
              </w:rPr>
              <w:t xml:space="preserve">owledge of </w:t>
            </w:r>
            <w:r w:rsidR="00C73691">
              <w:rPr>
                <w:i w:val="0"/>
                <w:sz w:val="24"/>
              </w:rPr>
              <w:t>UNIX is required.</w:t>
            </w:r>
          </w:p>
          <w:p w:rsidR="00C73691" w:rsidRDefault="00C73691" w:rsidP="00047E2B">
            <w:pPr>
              <w:pStyle w:val="Text"/>
              <w:tabs>
                <w:tab w:val="left" w:pos="2115"/>
              </w:tabs>
              <w:rPr>
                <w:i w:val="0"/>
                <w:sz w:val="24"/>
              </w:rPr>
            </w:pPr>
          </w:p>
          <w:p w:rsidR="00C73691" w:rsidRDefault="00C73691" w:rsidP="00047E2B">
            <w:pPr>
              <w:pStyle w:val="Text"/>
              <w:tabs>
                <w:tab w:val="left" w:pos="2115"/>
              </w:tabs>
              <w:rPr>
                <w:i w:val="0"/>
                <w:sz w:val="24"/>
              </w:rPr>
            </w:pPr>
          </w:p>
          <w:p w:rsidR="0002368B" w:rsidRDefault="0002368B" w:rsidP="00047E2B">
            <w:pPr>
              <w:pStyle w:val="Text"/>
              <w:tabs>
                <w:tab w:val="left" w:pos="2115"/>
              </w:tabs>
              <w:rPr>
                <w:i w:val="0"/>
                <w:color w:val="2AC9C9" w:themeColor="accent4" w:themeShade="80"/>
                <w:sz w:val="32"/>
                <w:szCs w:val="32"/>
              </w:rPr>
            </w:pPr>
          </w:p>
          <w:p w:rsidR="00C73691" w:rsidRPr="0002368B" w:rsidRDefault="00C73691" w:rsidP="00047E2B">
            <w:pPr>
              <w:pStyle w:val="Text"/>
              <w:tabs>
                <w:tab w:val="left" w:pos="2115"/>
              </w:tabs>
              <w:rPr>
                <w:i w:val="0"/>
                <w:sz w:val="32"/>
                <w:szCs w:val="32"/>
              </w:rPr>
            </w:pPr>
            <w:r w:rsidRPr="0002368B">
              <w:rPr>
                <w:i w:val="0"/>
                <w:color w:val="2AC9C9" w:themeColor="accent4" w:themeShade="80"/>
                <w:sz w:val="32"/>
                <w:szCs w:val="32"/>
              </w:rPr>
              <w:lastRenderedPageBreak/>
              <w:t>TYPES OF UNIX</w:t>
            </w:r>
          </w:p>
        </w:tc>
        <w:tc>
          <w:tcPr>
            <w:tcW w:w="425" w:type="dxa"/>
          </w:tcPr>
          <w:p w:rsidR="0031055C" w:rsidRPr="003A798E" w:rsidRDefault="0031055C" w:rsidP="0050052D"/>
        </w:tc>
      </w:tr>
    </w:tbl>
    <w:p w:rsidR="00A24793" w:rsidRPr="003A798E" w:rsidRDefault="00A24793"/>
    <w:p w:rsidR="00A81248" w:rsidRDefault="00C66528">
      <w:r w:rsidRPr="003A7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4917DEA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0B5585">
        <w:t>There are different versions of UNIX available for users. This versions share common similarities. The most popular versions of UNIX are:</w:t>
      </w:r>
    </w:p>
    <w:p w:rsidR="000B5585" w:rsidRDefault="000B5585" w:rsidP="000B5585">
      <w:pPr>
        <w:pStyle w:val="ListParagraph"/>
        <w:numPr>
          <w:ilvl w:val="0"/>
          <w:numId w:val="1"/>
        </w:numPr>
      </w:pPr>
      <w:r>
        <w:t>Sun Solaris</w:t>
      </w:r>
    </w:p>
    <w:p w:rsidR="000B5585" w:rsidRDefault="000B5585" w:rsidP="000B5585">
      <w:pPr>
        <w:pStyle w:val="ListParagraph"/>
        <w:numPr>
          <w:ilvl w:val="0"/>
          <w:numId w:val="1"/>
        </w:numPr>
      </w:pPr>
      <w:r>
        <w:t>GNU/Linux</w:t>
      </w:r>
    </w:p>
    <w:p w:rsidR="000B5585" w:rsidRDefault="000B5585" w:rsidP="000B5585">
      <w:pPr>
        <w:pStyle w:val="ListParagraph"/>
        <w:numPr>
          <w:ilvl w:val="0"/>
          <w:numId w:val="1"/>
        </w:numPr>
      </w:pPr>
      <w:r>
        <w:t>MacOS X</w:t>
      </w:r>
    </w:p>
    <w:p w:rsidR="000B5585" w:rsidRDefault="000B5585" w:rsidP="000B5585"/>
    <w:p w:rsidR="000B5585" w:rsidRDefault="000B5585" w:rsidP="000B5585"/>
    <w:p w:rsidR="000B5585" w:rsidRPr="0002368B" w:rsidRDefault="000B5585" w:rsidP="000B5585">
      <w:pPr>
        <w:rPr>
          <w:b/>
          <w:color w:val="2AC9C9" w:themeColor="accent4" w:themeShade="80"/>
        </w:rPr>
      </w:pPr>
      <w:r w:rsidRPr="0002368B">
        <w:rPr>
          <w:b/>
          <w:color w:val="2AC9C9" w:themeColor="accent4" w:themeShade="80"/>
        </w:rPr>
        <w:t>Linux</w:t>
      </w:r>
    </w:p>
    <w:p w:rsidR="0003723D" w:rsidRDefault="0003723D" w:rsidP="000B5585">
      <w:r>
        <w:t>Linux is a UNIX-like open-source operating system based on Linux operating system kernel first released on the 17</w:t>
      </w:r>
      <w:r w:rsidRPr="0003723D">
        <w:rPr>
          <w:vertAlign w:val="superscript"/>
        </w:rPr>
        <w:t>th</w:t>
      </w:r>
      <w:r>
        <w:t xml:space="preserve"> of September, 1991 by Linus Torvalds.</w:t>
      </w:r>
    </w:p>
    <w:p w:rsidR="00DB49A6" w:rsidRDefault="00DB49A6" w:rsidP="000B5585"/>
    <w:p w:rsidR="0003723D" w:rsidRDefault="0003723D" w:rsidP="000B5585">
      <w:r>
        <w:t>Linux is usually packaged as a Linux distributions or Flavors.</w:t>
      </w:r>
      <w:r w:rsidR="00DB49A6">
        <w:t xml:space="preserve"> Flavors</w:t>
      </w:r>
      <w:r w:rsidR="00483F5F">
        <w:t xml:space="preserve"> of Linux</w:t>
      </w:r>
      <w:r w:rsidR="00DB49A6">
        <w:t xml:space="preserve"> include</w:t>
      </w:r>
      <w:r w:rsidR="00483F5F">
        <w:t xml:space="preserve">s the Linux Kernel, </w:t>
      </w:r>
      <w:r w:rsidR="00DB49A6">
        <w:t>supporting system software</w:t>
      </w:r>
      <w:r w:rsidR="00483F5F">
        <w:t xml:space="preserve"> and libraries. </w:t>
      </w:r>
      <w:r w:rsidR="00EA2575">
        <w:t xml:space="preserve">2 </w:t>
      </w:r>
      <w:r w:rsidR="00483F5F">
        <w:t xml:space="preserve">Popular Linux flavors </w:t>
      </w:r>
      <w:r w:rsidR="0002368B">
        <w:t>include:</w:t>
      </w:r>
    </w:p>
    <w:p w:rsidR="00483F5F" w:rsidRDefault="00483F5F" w:rsidP="000B5585"/>
    <w:p w:rsidR="00483F5F" w:rsidRPr="0002368B" w:rsidRDefault="00483F5F" w:rsidP="00483F5F">
      <w:pPr>
        <w:pStyle w:val="ListParagraph"/>
        <w:numPr>
          <w:ilvl w:val="0"/>
          <w:numId w:val="2"/>
        </w:numPr>
        <w:rPr>
          <w:b/>
          <w:color w:val="2AC9C9" w:themeColor="accent4" w:themeShade="80"/>
        </w:rPr>
      </w:pPr>
      <w:r w:rsidRPr="0002368B">
        <w:rPr>
          <w:b/>
          <w:color w:val="2AC9C9" w:themeColor="accent4" w:themeShade="80"/>
        </w:rPr>
        <w:t>Ubuntu</w:t>
      </w:r>
    </w:p>
    <w:p w:rsidR="00483F5F" w:rsidRDefault="00483F5F" w:rsidP="00483F5F">
      <w:pPr>
        <w:pStyle w:val="ListParagraph"/>
      </w:pPr>
      <w:r>
        <w:t xml:space="preserve">In recent years, Ubuntu has been the most popular flavor of Linux. </w:t>
      </w:r>
      <w:r w:rsidR="00E743AA">
        <w:t xml:space="preserve">Ubuntu arrival was announced in the year 2004. </w:t>
      </w:r>
      <w:r>
        <w:t>It was founded by South African millionaire Mark Shuttleworth, Canonical.</w:t>
      </w:r>
      <w:r w:rsidR="00E743AA">
        <w:t xml:space="preserve"> </w:t>
      </w:r>
    </w:p>
    <w:p w:rsidR="00E743AA" w:rsidRDefault="00E743AA" w:rsidP="00483F5F">
      <w:pPr>
        <w:pStyle w:val="ListParagraph"/>
      </w:pPr>
    </w:p>
    <w:p w:rsidR="00E743AA" w:rsidRDefault="00E743AA" w:rsidP="00483F5F">
      <w:pPr>
        <w:pStyle w:val="ListParagraph"/>
      </w:pPr>
      <w:r>
        <w:t>Ubuntu Operating system is based on Debian and it has all known apps like Firefox, etc. Ubuntu is also known for its predictable 6 month release schedule. It is easy to use and includes migration assistant for Windows user. It also supports latest technologies.</w:t>
      </w:r>
    </w:p>
    <w:p w:rsidR="00E743AA" w:rsidRDefault="00E743AA" w:rsidP="00483F5F">
      <w:pPr>
        <w:pStyle w:val="ListParagraph"/>
      </w:pPr>
    </w:p>
    <w:p w:rsidR="000B6DE5" w:rsidRDefault="00E743AA" w:rsidP="000B6DE5">
      <w:pPr>
        <w:pStyle w:val="ListParagraph"/>
      </w:pPr>
      <w:r>
        <w:t xml:space="preserve">Ubuntu also has its own sub flavors which </w:t>
      </w:r>
      <w:r w:rsidR="000B6DE5">
        <w:t>are used for specific niches, they are;</w:t>
      </w:r>
    </w:p>
    <w:p w:rsidR="000B6DE5" w:rsidRDefault="000B6DE5" w:rsidP="000B6DE5">
      <w:pPr>
        <w:pStyle w:val="ListParagraph"/>
        <w:numPr>
          <w:ilvl w:val="0"/>
          <w:numId w:val="3"/>
        </w:numPr>
      </w:pPr>
      <w:r>
        <w:t>Kubuntu</w:t>
      </w:r>
    </w:p>
    <w:p w:rsidR="000B6DE5" w:rsidRDefault="000B6DE5" w:rsidP="000B6DE5">
      <w:pPr>
        <w:pStyle w:val="ListParagraph"/>
        <w:numPr>
          <w:ilvl w:val="0"/>
          <w:numId w:val="3"/>
        </w:numPr>
      </w:pPr>
      <w:r>
        <w:t>Xubuntu</w:t>
      </w:r>
    </w:p>
    <w:p w:rsidR="000B6DE5" w:rsidRDefault="000B6DE5" w:rsidP="000B6DE5">
      <w:pPr>
        <w:pStyle w:val="ListParagraph"/>
        <w:numPr>
          <w:ilvl w:val="0"/>
          <w:numId w:val="3"/>
        </w:numPr>
      </w:pPr>
      <w:r>
        <w:t>Lubuntu</w:t>
      </w:r>
    </w:p>
    <w:p w:rsidR="000B6DE5" w:rsidRDefault="000B6DE5" w:rsidP="000B6DE5"/>
    <w:p w:rsidR="000B6DE5" w:rsidRPr="0002368B" w:rsidRDefault="000B6DE5" w:rsidP="000B6DE5">
      <w:pPr>
        <w:pStyle w:val="ListParagraph"/>
        <w:numPr>
          <w:ilvl w:val="0"/>
          <w:numId w:val="2"/>
        </w:numPr>
        <w:rPr>
          <w:b/>
          <w:color w:val="2AC9C9" w:themeColor="accent4" w:themeShade="80"/>
        </w:rPr>
      </w:pPr>
      <w:r w:rsidRPr="0002368B">
        <w:rPr>
          <w:b/>
          <w:color w:val="2AC9C9" w:themeColor="accent4" w:themeShade="80"/>
        </w:rPr>
        <w:t>Fedora</w:t>
      </w:r>
    </w:p>
    <w:p w:rsidR="00E743AA" w:rsidRDefault="00E743AA" w:rsidP="00483F5F">
      <w:pPr>
        <w:pStyle w:val="ListParagraph"/>
      </w:pPr>
    </w:p>
    <w:p w:rsidR="0002368B" w:rsidRDefault="0002368B" w:rsidP="0002368B">
      <w:pPr>
        <w:pStyle w:val="NormalWeb"/>
        <w:ind w:left="360"/>
      </w:pPr>
      <w:r>
        <w:t xml:space="preserve">Following closely behind Ubuntu is Fedora. A free version of Red Hat, who’s RHEL which means Red Hat Enterprise Linux, has been a commercial product since 2003. </w:t>
      </w:r>
    </w:p>
    <w:p w:rsidR="00E743AA" w:rsidRDefault="0002368B" w:rsidP="0002368B">
      <w:pPr>
        <w:pStyle w:val="ListParagraph"/>
      </w:pPr>
      <w:r>
        <w:t>Like Ubuntu, Fedora also offers a six month release schedule with excellent security features. It is one of the best choices for new Linux users.</w:t>
      </w: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8636E" w:rsidRDefault="0008636E" w:rsidP="006416F5">
      <w:pPr>
        <w:pStyle w:val="Heading2"/>
        <w:rPr>
          <w:rFonts w:eastAsiaTheme="minorHAnsi" w:cstheme="minorBidi"/>
          <w:i w:val="0"/>
          <w:color w:val="auto"/>
          <w:sz w:val="24"/>
          <w:szCs w:val="24"/>
        </w:rPr>
      </w:pPr>
    </w:p>
    <w:p w:rsidR="0002368B" w:rsidRDefault="0002368B" w:rsidP="006416F5">
      <w:pPr>
        <w:pStyle w:val="Heading2"/>
      </w:pPr>
      <w:r>
        <w:t>Software Functional Requirement</w:t>
      </w:r>
    </w:p>
    <w:p w:rsidR="0002368B" w:rsidRDefault="0002368B" w:rsidP="00483F5F">
      <w:pPr>
        <w:pStyle w:val="ListParagraph"/>
      </w:pPr>
    </w:p>
    <w:p w:rsidR="006416F5" w:rsidRDefault="006416F5" w:rsidP="006416F5">
      <w:pPr>
        <w:pStyle w:val="NormalWeb"/>
      </w:pPr>
      <w:r>
        <w:t xml:space="preserve">Functional requirement can be described as the service narrative which a software must possess or offer. It gives the description of a software components. A function can be said to be inputs which a software system takes in. It can be in different forms, which may include; calculation, data manipulation, business process, user </w:t>
      </w:r>
      <w:r>
        <w:lastRenderedPageBreak/>
        <w:t xml:space="preserve">interaction, or any other unambiguous functionality that outlines the functions a system is likely to perform. In Software Engineering it is also known as called </w:t>
      </w:r>
      <w:r>
        <w:rPr>
          <w:rStyle w:val="Strong"/>
        </w:rPr>
        <w:t>Functional Specification</w:t>
      </w:r>
      <w:r>
        <w:t>.</w:t>
      </w:r>
    </w:p>
    <w:p w:rsidR="006416F5" w:rsidRDefault="006416F5" w:rsidP="006416F5">
      <w:pPr>
        <w:pStyle w:val="NormalWeb"/>
      </w:pPr>
      <w:r>
        <w:t>It helps capture the intended behaviors of a system and can be in form of a high- level abstract statement of the needs of the sender to a well comprehensive mathematical functional requirements specification.</w:t>
      </w:r>
    </w:p>
    <w:p w:rsidR="006416F5" w:rsidRDefault="006416F5" w:rsidP="006416F5">
      <w:pPr>
        <w:pStyle w:val="NormalWeb"/>
      </w:pPr>
      <w:r>
        <w:t>The functional requirements of a software should have the following:</w:t>
      </w:r>
    </w:p>
    <w:p w:rsidR="006416F5" w:rsidRDefault="006416F5" w:rsidP="006416F5">
      <w:r>
        <w:rPr>
          <w:rFonts w:hAnsi="Symbol"/>
        </w:rPr>
        <w:t></w:t>
      </w:r>
      <w:r>
        <w:t xml:space="preserve">    Details of processes conducted in all screen </w:t>
      </w:r>
    </w:p>
    <w:p w:rsidR="006416F5" w:rsidRDefault="006416F5" w:rsidP="006416F5">
      <w:r>
        <w:rPr>
          <w:rFonts w:hAnsi="Symbol"/>
        </w:rPr>
        <w:t></w:t>
      </w:r>
      <w:r>
        <w:t xml:space="preserve">   Data handling logic must be entered in the system </w:t>
      </w:r>
    </w:p>
    <w:p w:rsidR="006416F5" w:rsidRDefault="006416F5" w:rsidP="006416F5">
      <w:r>
        <w:rPr>
          <w:rFonts w:hAnsi="Symbol"/>
        </w:rPr>
        <w:t></w:t>
      </w:r>
      <w:r>
        <w:t xml:space="preserve">   </w:t>
      </w:r>
      <w:r w:rsidR="001942AC">
        <w:t>it</w:t>
      </w:r>
      <w:r>
        <w:t xml:space="preserve"> should include descriptions of the software reports or other outputs </w:t>
      </w:r>
    </w:p>
    <w:p w:rsidR="006416F5" w:rsidRDefault="006416F5" w:rsidP="006416F5">
      <w:r>
        <w:rPr>
          <w:rFonts w:hAnsi="Symbol"/>
        </w:rPr>
        <w:t></w:t>
      </w:r>
      <w:r>
        <w:t xml:space="preserve">   Comprehensive information about the workflows executed by the software</w:t>
      </w:r>
    </w:p>
    <w:p w:rsidR="006416F5" w:rsidRDefault="006416F5" w:rsidP="006416F5">
      <w:r>
        <w:rPr>
          <w:rFonts w:hAnsi="Symbol"/>
        </w:rPr>
        <w:t></w:t>
      </w:r>
      <w:r>
        <w:t xml:space="preserve">   It should clearly define who will be allowed to create/modify/delete the data in the system </w:t>
      </w:r>
    </w:p>
    <w:p w:rsidR="006416F5" w:rsidRDefault="006416F5" w:rsidP="006416F5">
      <w:r>
        <w:rPr>
          <w:rFonts w:hAnsi="Symbol"/>
        </w:rPr>
        <w:t></w:t>
      </w:r>
      <w:r>
        <w:t xml:space="preserve">   It should specify how the software will achieve applicable regulatory and compliance needs should also be included captured in the functional document</w:t>
      </w:r>
    </w:p>
    <w:p w:rsidR="006416F5" w:rsidRDefault="006416F5" w:rsidP="006416F5">
      <w:pPr>
        <w:pStyle w:val="NormalWeb"/>
      </w:pPr>
    </w:p>
    <w:p w:rsidR="006416F5" w:rsidRPr="006416F5" w:rsidRDefault="006416F5" w:rsidP="006416F5">
      <w:pPr>
        <w:pStyle w:val="NormalWeb"/>
        <w:rPr>
          <w:color w:val="2AC9C9" w:themeColor="accent4" w:themeShade="80"/>
          <w:sz w:val="28"/>
          <w:szCs w:val="28"/>
        </w:rPr>
      </w:pPr>
      <w:r w:rsidRPr="006416F5">
        <w:rPr>
          <w:color w:val="2AC9C9" w:themeColor="accent4" w:themeShade="80"/>
          <w:sz w:val="28"/>
          <w:szCs w:val="28"/>
        </w:rPr>
        <w:t>Benefits of software functional requirement</w:t>
      </w:r>
    </w:p>
    <w:p w:rsidR="006416F5" w:rsidRPr="003C3029" w:rsidRDefault="006416F5" w:rsidP="006416F5">
      <w:pPr>
        <w:pStyle w:val="NormalWeb"/>
      </w:pPr>
      <w:r>
        <w:t>Below are the benefits of creating a software functional documents</w:t>
      </w:r>
    </w:p>
    <w:p w:rsidR="006416F5" w:rsidRPr="003C3029" w:rsidRDefault="006416F5" w:rsidP="006416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A functiona</w:t>
      </w:r>
      <w:r>
        <w:rPr>
          <w:rFonts w:ascii="Times New Roman" w:eastAsia="Times New Roman" w:hAnsi="Times New Roman" w:cs="Times New Roman"/>
        </w:rPr>
        <w:t>l requirement document aids the user</w:t>
      </w:r>
      <w:r w:rsidRPr="003C3029">
        <w:rPr>
          <w:rFonts w:ascii="Times New Roman" w:eastAsia="Times New Roman" w:hAnsi="Times New Roman" w:cs="Times New Roman"/>
        </w:rPr>
        <w:t xml:space="preserve"> to defi</w:t>
      </w:r>
      <w:r>
        <w:rPr>
          <w:rFonts w:ascii="Times New Roman" w:eastAsia="Times New Roman" w:hAnsi="Times New Roman" w:cs="Times New Roman"/>
        </w:rPr>
        <w:t>ne the functionality of a software</w:t>
      </w:r>
    </w:p>
    <w:p w:rsidR="006416F5" w:rsidRPr="003C3029" w:rsidRDefault="006416F5" w:rsidP="006416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Functional requirements</w:t>
      </w:r>
      <w:r>
        <w:rPr>
          <w:rFonts w:ascii="Times New Roman" w:eastAsia="Times New Roman" w:hAnsi="Times New Roman" w:cs="Times New Roman"/>
        </w:rPr>
        <w:t xml:space="preserve"> document</w:t>
      </w:r>
      <w:r w:rsidRPr="003C3029">
        <w:rPr>
          <w:rFonts w:ascii="Times New Roman" w:eastAsia="Times New Roman" w:hAnsi="Times New Roman" w:cs="Times New Roman"/>
        </w:rPr>
        <w:t xml:space="preserve"> along with requirement analysis help identify missing requirements. They help clearly define the expected system service and behavior.</w:t>
      </w:r>
    </w:p>
    <w:p w:rsidR="006416F5" w:rsidRPr="003C3029" w:rsidRDefault="006416F5" w:rsidP="006416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Errors caught in the Functional requirement gathering stage are the cheapest to fix.</w:t>
      </w:r>
    </w:p>
    <w:p w:rsidR="006416F5" w:rsidRPr="003C3029" w:rsidRDefault="006416F5" w:rsidP="006416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Support user goals, tasks, or activities</w:t>
      </w:r>
    </w:p>
    <w:p w:rsidR="006416F5" w:rsidRPr="006416F5" w:rsidRDefault="006416F5" w:rsidP="006416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6F5">
        <w:rPr>
          <w:rFonts w:ascii="Times New Roman" w:eastAsia="Times New Roman" w:hAnsi="Times New Roman" w:cs="Times New Roman"/>
          <w:b/>
          <w:bCs/>
          <w:color w:val="2AC9C9" w:themeColor="accent4" w:themeShade="80"/>
          <w:sz w:val="28"/>
          <w:szCs w:val="28"/>
        </w:rPr>
        <w:t>Types of Functional Requirements</w:t>
      </w:r>
    </w:p>
    <w:p w:rsidR="006416F5" w:rsidRPr="003C3029" w:rsidRDefault="006416F5" w:rsidP="006416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Here are the</w:t>
      </w:r>
      <w:r>
        <w:rPr>
          <w:rFonts w:ascii="Times New Roman" w:eastAsia="Times New Roman" w:hAnsi="Times New Roman" w:cs="Times New Roman"/>
        </w:rPr>
        <w:t xml:space="preserve"> few of the </w:t>
      </w:r>
      <w:r w:rsidRPr="003C3029">
        <w:rPr>
          <w:rFonts w:ascii="Times New Roman" w:eastAsia="Times New Roman" w:hAnsi="Times New Roman" w:cs="Times New Roman"/>
        </w:rPr>
        <w:t>most common functional requirement types: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Transaction Handling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Business Rules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Certification Requirements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Reporting Requirements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Administrative functions</w:t>
      </w:r>
    </w:p>
    <w:p w:rsidR="006416F5" w:rsidRPr="003C3029" w:rsidRDefault="006416F5" w:rsidP="006416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3029">
        <w:rPr>
          <w:rFonts w:ascii="Times New Roman" w:eastAsia="Times New Roman" w:hAnsi="Times New Roman" w:cs="Times New Roman"/>
        </w:rPr>
        <w:t>Authorization levels</w:t>
      </w:r>
    </w:p>
    <w:p w:rsidR="006416F5" w:rsidRPr="003C3029" w:rsidRDefault="006416F5" w:rsidP="006416F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416F5" w:rsidRDefault="006416F5" w:rsidP="006416F5">
      <w:pPr>
        <w:pStyle w:val="NormalWeb"/>
      </w:pPr>
    </w:p>
    <w:p w:rsidR="006416F5" w:rsidRDefault="002E7B62" w:rsidP="00A9015A">
      <w:pPr>
        <w:pStyle w:val="Heading2"/>
      </w:pPr>
      <w:r>
        <w:t>Why UNIX is a preferred choice OS</w:t>
      </w:r>
    </w:p>
    <w:p w:rsidR="002E7B62" w:rsidRDefault="002E7B62" w:rsidP="002E7B62"/>
    <w:p w:rsidR="002E7B62" w:rsidRDefault="002E7B62" w:rsidP="00483F5F">
      <w:pPr>
        <w:pStyle w:val="ListParagraph"/>
      </w:pPr>
    </w:p>
    <w:p w:rsidR="002E7B62" w:rsidRDefault="002E7B62" w:rsidP="002E7B62">
      <w:r>
        <w:t>There are different reasons why UNIX is preferred at some certain times. Below are few of the most common reasons why UNIX is a preferred OS.</w:t>
      </w:r>
    </w:p>
    <w:p w:rsidR="002E7B62" w:rsidRDefault="002E7B62" w:rsidP="002E7B62">
      <w:pPr>
        <w:pStyle w:val="ListParagraph"/>
        <w:numPr>
          <w:ilvl w:val="0"/>
          <w:numId w:val="8"/>
        </w:numPr>
      </w:pPr>
      <w:r>
        <w:t>Open sourced OS</w:t>
      </w:r>
    </w:p>
    <w:p w:rsidR="002E7B62" w:rsidRDefault="002E7B62" w:rsidP="002E7B62">
      <w:pPr>
        <w:pStyle w:val="ListParagraph"/>
      </w:pPr>
      <w:r>
        <w:lastRenderedPageBreak/>
        <w:t xml:space="preserve">    UNIX was developed has an open source </w:t>
      </w:r>
      <w:r w:rsidR="00A9015A">
        <w:t>operating system. Users can therefore design the source based on their needs or requirement.</w:t>
      </w:r>
    </w:p>
    <w:p w:rsidR="002E7B62" w:rsidRDefault="002E7B62" w:rsidP="002E7B62">
      <w:pPr>
        <w:pStyle w:val="ListParagraph"/>
        <w:numPr>
          <w:ilvl w:val="0"/>
          <w:numId w:val="8"/>
        </w:numPr>
      </w:pPr>
      <w:r>
        <w:t>Processing</w:t>
      </w:r>
    </w:p>
    <w:p w:rsidR="002E7B62" w:rsidRDefault="00A9015A" w:rsidP="00A9015A">
      <w:pPr>
        <w:pStyle w:val="ListParagraph"/>
      </w:pPr>
      <w:r>
        <w:t xml:space="preserve">   </w:t>
      </w:r>
      <w:r w:rsidR="002E7B62">
        <w:t>UNIX allows multiprocessing. This allows the operating system to execute many operations simult</w:t>
      </w:r>
      <w:r>
        <w:t>an</w:t>
      </w:r>
      <w:r w:rsidR="002E7B62">
        <w:t>eously.</w:t>
      </w:r>
    </w:p>
    <w:p w:rsidR="002E7B62" w:rsidRDefault="00A9015A" w:rsidP="002E7B62">
      <w:pPr>
        <w:pStyle w:val="ListParagraph"/>
        <w:numPr>
          <w:ilvl w:val="0"/>
          <w:numId w:val="8"/>
        </w:numPr>
      </w:pPr>
      <w:r>
        <w:t>Security</w:t>
      </w:r>
    </w:p>
    <w:p w:rsidR="00A9015A" w:rsidRDefault="00A9015A" w:rsidP="00A9015A">
      <w:pPr>
        <w:pStyle w:val="ListParagraph"/>
      </w:pPr>
      <w:r>
        <w:t xml:space="preserve">     It provides safe and secure environment for its users</w:t>
      </w:r>
    </w:p>
    <w:p w:rsidR="0008636E" w:rsidRDefault="0008636E" w:rsidP="00A9015A">
      <w:pPr>
        <w:pStyle w:val="ListParagraph"/>
      </w:pPr>
    </w:p>
    <w:p w:rsidR="0008636E" w:rsidRDefault="0008636E" w:rsidP="00A9015A">
      <w:pPr>
        <w:pStyle w:val="ListParagraph"/>
      </w:pPr>
    </w:p>
    <w:p w:rsidR="0008636E" w:rsidRDefault="0008636E" w:rsidP="00A9015A">
      <w:pPr>
        <w:pStyle w:val="ListParagraph"/>
      </w:pPr>
    </w:p>
    <w:p w:rsidR="0008636E" w:rsidRDefault="0008636E" w:rsidP="00A9015A">
      <w:pPr>
        <w:pStyle w:val="ListParagraph"/>
      </w:pPr>
    </w:p>
    <w:p w:rsidR="0008636E" w:rsidRDefault="0008636E" w:rsidP="0008636E">
      <w:pPr>
        <w:pStyle w:val="Heading2"/>
      </w:pPr>
      <w:r>
        <w:t>UNIX a scientist operating system</w:t>
      </w:r>
    </w:p>
    <w:p w:rsidR="0008636E" w:rsidRDefault="0008636E" w:rsidP="0008636E">
      <w:pPr>
        <w:pStyle w:val="ListParagraph"/>
      </w:pPr>
      <w:r>
        <w:t>UNIX is called a scientist OS because it is majorly preferred to by developers for example Data Scientist and software engineers.</w:t>
      </w:r>
    </w:p>
    <w:p w:rsidR="0008636E" w:rsidRDefault="0008636E" w:rsidP="0008636E">
      <w:pPr>
        <w:pStyle w:val="ListParagraph"/>
        <w:numPr>
          <w:ilvl w:val="0"/>
          <w:numId w:val="9"/>
        </w:numPr>
      </w:pPr>
      <w:r>
        <w:t>Unix makes it easier to utilize package managers</w:t>
      </w:r>
    </w:p>
    <w:p w:rsidR="0008636E" w:rsidRDefault="0008636E" w:rsidP="0008636E">
      <w:pPr>
        <w:pStyle w:val="ListParagraph"/>
        <w:numPr>
          <w:ilvl w:val="0"/>
          <w:numId w:val="9"/>
        </w:numPr>
      </w:pPr>
      <w:r>
        <w:t>Easy connect to all UNIX-like servers</w:t>
      </w:r>
    </w:p>
    <w:p w:rsidR="0008636E" w:rsidRDefault="0008636E" w:rsidP="0008636E">
      <w:pPr>
        <w:pStyle w:val="ListParagraph"/>
        <w:numPr>
          <w:ilvl w:val="0"/>
          <w:numId w:val="9"/>
        </w:numPr>
      </w:pPr>
      <w:r>
        <w:t>Developers find it easier to use the shell and command line</w:t>
      </w:r>
    </w:p>
    <w:p w:rsidR="0008636E" w:rsidRDefault="0008636E" w:rsidP="0008636E">
      <w:pPr>
        <w:pStyle w:val="ListParagraph"/>
        <w:numPr>
          <w:ilvl w:val="0"/>
          <w:numId w:val="9"/>
        </w:numPr>
      </w:pPr>
      <w:r>
        <w:t>It supports all programming languages</w:t>
      </w: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457666" w:rsidRDefault="00457666" w:rsidP="00457666">
      <w:pPr>
        <w:pStyle w:val="ListParagraph"/>
        <w:ind w:left="1440"/>
      </w:pPr>
    </w:p>
    <w:p w:rsidR="002E7B62" w:rsidRDefault="00A9015A" w:rsidP="001942AC">
      <w:pPr>
        <w:pStyle w:val="Heading2"/>
        <w:jc w:val="center"/>
      </w:pPr>
      <w:r>
        <w:t>C Programming language</w:t>
      </w:r>
    </w:p>
    <w:p w:rsidR="00A9015A" w:rsidRDefault="00A9015A" w:rsidP="00A9015A"/>
    <w:p w:rsidR="00B67FA5" w:rsidRDefault="005D023C" w:rsidP="00A9015A">
      <w:r>
        <w:t>C is a general –purpose programming language</w:t>
      </w:r>
      <w:r w:rsidR="00B67FA5">
        <w:t xml:space="preserve"> t</w:t>
      </w:r>
      <w:r>
        <w:t>hat is very popular,</w:t>
      </w:r>
      <w:r w:rsidR="00B67FA5">
        <w:t xml:space="preserve"> </w:t>
      </w:r>
      <w:r>
        <w:t>simple and also flexible to use</w:t>
      </w:r>
      <w:r w:rsidR="001942AC">
        <w:t>, it is used for system programming and application because it harnesses the powers of both a low level language and a high level language</w:t>
      </w:r>
      <w:r>
        <w:t>. It is a structure</w:t>
      </w:r>
      <w:r w:rsidR="00B67FA5">
        <w:t xml:space="preserve">d and procedural programming language. </w:t>
      </w:r>
    </w:p>
    <w:p w:rsidR="00A9015A" w:rsidRDefault="00B67FA5" w:rsidP="00A9015A">
      <w:r>
        <w:t xml:space="preserve">C is known to be a </w:t>
      </w:r>
      <w:r w:rsidR="005D023C">
        <w:t>machine independent and extensively used</w:t>
      </w:r>
      <w:r>
        <w:t xml:space="preserve"> programming language, It is used</w:t>
      </w:r>
      <w:r w:rsidR="005D023C">
        <w:t xml:space="preserve"> to w</w:t>
      </w:r>
      <w:r>
        <w:t>r</w:t>
      </w:r>
      <w:r w:rsidR="005D023C">
        <w:t xml:space="preserve">ite various applications, operating system </w:t>
      </w:r>
      <w:r>
        <w:t>e.g.</w:t>
      </w:r>
      <w:r w:rsidR="005D023C">
        <w:t xml:space="preserve"> UNIX</w:t>
      </w:r>
      <w:r>
        <w:t>, Python, etc.</w:t>
      </w:r>
    </w:p>
    <w:p w:rsidR="00B67FA5" w:rsidRDefault="00B67FA5" w:rsidP="00A9015A">
      <w:r>
        <w:t>It is also known as the foundation of learning other programming language</w:t>
      </w:r>
      <w:r w:rsidR="001942AC">
        <w:t>. It supports various ranges of operators, data structures and loops.</w:t>
      </w:r>
    </w:p>
    <w:p w:rsidR="00194C27" w:rsidRDefault="00194C27" w:rsidP="00A9015A"/>
    <w:p w:rsidR="001942AC" w:rsidRDefault="001942AC" w:rsidP="00A9015A"/>
    <w:p w:rsidR="001942AC" w:rsidRDefault="001942AC" w:rsidP="00A9015A"/>
    <w:p w:rsidR="00194C27" w:rsidRDefault="00194C27" w:rsidP="00A9015A"/>
    <w:p w:rsidR="00194C27" w:rsidRDefault="00EA2575" w:rsidP="001942AC">
      <w:pPr>
        <w:pStyle w:val="Heading2"/>
        <w:jc w:val="center"/>
      </w:pPr>
      <w:r>
        <w:t>Detailed Structure of C</w:t>
      </w:r>
    </w:p>
    <w:p w:rsidR="001942AC" w:rsidRPr="001942AC" w:rsidRDefault="001942AC" w:rsidP="001942AC">
      <w:pPr>
        <w:rPr>
          <w:rStyle w:val="Emphasis"/>
        </w:rPr>
      </w:pPr>
      <w:r w:rsidRPr="001942AC">
        <w:rPr>
          <w:rStyle w:val="Emphasis"/>
        </w:rPr>
        <w:t>Syntax of a C program</w:t>
      </w:r>
    </w:p>
    <w:p w:rsidR="001942AC" w:rsidRDefault="001942AC" w:rsidP="001942AC"/>
    <w:p w:rsidR="001942AC" w:rsidRDefault="001942AC" w:rsidP="001942AC">
      <w:r>
        <w:t>#include&lt;stdio.h&gt;</w:t>
      </w:r>
    </w:p>
    <w:p w:rsidR="001942AC" w:rsidRDefault="001942AC" w:rsidP="001942AC">
      <w:r>
        <w:t>#define a</w:t>
      </w:r>
    </w:p>
    <w:p w:rsidR="001942AC" w:rsidRDefault="001942AC" w:rsidP="001942AC">
      <w:r>
        <w:t>int main ()</w:t>
      </w:r>
    </w:p>
    <w:p w:rsidR="001942AC" w:rsidRDefault="001942AC" w:rsidP="001942AC">
      <w:r>
        <w:t>{</w:t>
      </w:r>
    </w:p>
    <w:p w:rsidR="001942AC" w:rsidRDefault="001942AC" w:rsidP="001942AC">
      <w:r>
        <w:tab/>
        <w:t>//comment</w:t>
      </w:r>
    </w:p>
    <w:p w:rsidR="001942AC" w:rsidRDefault="001942AC" w:rsidP="001942AC">
      <w:r>
        <w:tab/>
        <w:t>Content</w:t>
      </w:r>
    </w:p>
    <w:p w:rsidR="001942AC" w:rsidRDefault="001942AC" w:rsidP="001942AC"/>
    <w:p w:rsidR="001942AC" w:rsidRDefault="001942AC" w:rsidP="001942AC">
      <w:r>
        <w:tab/>
        <w:t>return 0;</w:t>
      </w:r>
    </w:p>
    <w:p w:rsidR="001942AC" w:rsidRDefault="001942AC" w:rsidP="001942AC">
      <w:r>
        <w:t>}</w:t>
      </w:r>
    </w:p>
    <w:p w:rsidR="001942AC" w:rsidRDefault="001942AC" w:rsidP="001942AC"/>
    <w:p w:rsidR="001942AC" w:rsidRDefault="001942AC" w:rsidP="001942AC">
      <w:pPr>
        <w:rPr>
          <w:rStyle w:val="Emphasis"/>
        </w:rPr>
      </w:pPr>
      <w:r w:rsidRPr="001942AC">
        <w:rPr>
          <w:rStyle w:val="Emphasis"/>
        </w:rPr>
        <w:t>Sections of a C program</w:t>
      </w:r>
    </w:p>
    <w:p w:rsidR="001942AC" w:rsidRPr="001942AC" w:rsidRDefault="001942AC" w:rsidP="001942AC">
      <w:pPr>
        <w:rPr>
          <w:rStyle w:val="Emphasis"/>
        </w:rPr>
      </w:pPr>
    </w:p>
    <w:p w:rsidR="001942AC" w:rsidRDefault="001942AC" w:rsidP="001942AC">
      <w:r>
        <w:t>The following under listed consist the section of a C program</w:t>
      </w:r>
    </w:p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Documentation Section</w:t>
      </w:r>
    </w:p>
    <w:p w:rsidR="001942AC" w:rsidRDefault="001942AC" w:rsidP="001942AC">
      <w:pPr>
        <w:pStyle w:val="ListParagraph"/>
      </w:pPr>
      <w:r>
        <w:t>This is the statement specified to give more information about a code.</w:t>
      </w:r>
    </w:p>
    <w:p w:rsidR="001942AC" w:rsidRDefault="001942AC" w:rsidP="001942AC">
      <w:pPr>
        <w:pStyle w:val="ListParagraph"/>
      </w:pPr>
      <w:r>
        <w:t xml:space="preserve"> //comment</w:t>
      </w:r>
    </w:p>
    <w:p w:rsidR="001942AC" w:rsidRDefault="001942AC" w:rsidP="001942AC">
      <w:pPr>
        <w:pStyle w:val="ListParagraph"/>
      </w:pPr>
    </w:p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Preprocessor Section</w:t>
      </w:r>
    </w:p>
    <w:p w:rsidR="001942AC" w:rsidRDefault="001942AC" w:rsidP="001942AC">
      <w:pPr>
        <w:pStyle w:val="ListParagraph"/>
      </w:pPr>
      <w:r>
        <w:t>This section contains all header files to be used in the program. It lets the system link the header files to the system libraries.</w:t>
      </w:r>
    </w:p>
    <w:p w:rsidR="001942AC" w:rsidRDefault="001942AC" w:rsidP="001942AC">
      <w:pPr>
        <w:pStyle w:val="ListParagraph"/>
      </w:pPr>
      <w:r>
        <w:t>It is written as #include&lt;stdio.h&gt;</w:t>
      </w:r>
    </w:p>
    <w:p w:rsidR="001942AC" w:rsidRDefault="001942AC" w:rsidP="001942AC">
      <w:pPr>
        <w:pStyle w:val="ListParagraph"/>
      </w:pPr>
      <w:r>
        <w:t>Note: #include is constant while stdio.h is not constant.</w:t>
      </w:r>
    </w:p>
    <w:p w:rsidR="001942AC" w:rsidRDefault="001942AC" w:rsidP="001942AC"/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Define section</w:t>
      </w:r>
    </w:p>
    <w:p w:rsidR="001942AC" w:rsidRDefault="001942AC" w:rsidP="001942AC">
      <w:pPr>
        <w:pStyle w:val="ListParagraph"/>
      </w:pPr>
      <w:r>
        <w:t>This is use to declare a constant using the define keyword e.g. #define a</w:t>
      </w:r>
    </w:p>
    <w:p w:rsidR="001942AC" w:rsidRDefault="001942AC" w:rsidP="001942AC"/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Global declaration section</w:t>
      </w:r>
    </w:p>
    <w:p w:rsidR="001942AC" w:rsidRDefault="001942AC" w:rsidP="001942AC">
      <w:pPr>
        <w:pStyle w:val="ListParagraph"/>
      </w:pPr>
      <w:r>
        <w:t>This section consists of all global declarations used in a program e.g.</w:t>
      </w:r>
    </w:p>
    <w:p w:rsidR="001942AC" w:rsidRDefault="001942AC" w:rsidP="001942AC">
      <w:pPr>
        <w:pStyle w:val="ListParagraph"/>
      </w:pPr>
      <w:r>
        <w:t xml:space="preserve">  float num = 0.2;</w:t>
      </w:r>
    </w:p>
    <w:p w:rsidR="001942AC" w:rsidRDefault="001942AC" w:rsidP="001942AC">
      <w:pPr>
        <w:pStyle w:val="ListParagraph"/>
      </w:pPr>
      <w:r>
        <w:t xml:space="preserve"> int i = 1</w:t>
      </w:r>
      <w:bookmarkStart w:id="0" w:name="_GoBack"/>
      <w:bookmarkEnd w:id="0"/>
    </w:p>
    <w:p w:rsidR="001942AC" w:rsidRDefault="001942AC" w:rsidP="001942AC">
      <w:pPr>
        <w:pStyle w:val="ListParagraph"/>
      </w:pPr>
    </w:p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Main function section</w:t>
      </w:r>
    </w:p>
    <w:p w:rsidR="001942AC" w:rsidRDefault="001942AC" w:rsidP="001942AC">
      <w:pPr>
        <w:pStyle w:val="ListParagraph"/>
      </w:pPr>
      <w:r>
        <w:t>This is the first section which is executed. All c programs must include the main function.</w:t>
      </w:r>
    </w:p>
    <w:p w:rsidR="001942AC" w:rsidRDefault="001942AC" w:rsidP="001942AC">
      <w:pPr>
        <w:pStyle w:val="ListParagraph"/>
      </w:pPr>
      <w:r>
        <w:t>It is written as main (), int main () etc.</w:t>
      </w:r>
    </w:p>
    <w:p w:rsidR="001942AC" w:rsidRPr="001942AC" w:rsidRDefault="001942AC" w:rsidP="001942AC">
      <w:pPr>
        <w:pStyle w:val="ListParagraph"/>
        <w:rPr>
          <w:color w:val="2AC9C9" w:themeColor="accent4" w:themeShade="80"/>
        </w:rPr>
      </w:pPr>
    </w:p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Local declaration functions</w:t>
      </w:r>
    </w:p>
    <w:p w:rsidR="001942AC" w:rsidRDefault="001942AC" w:rsidP="001942AC">
      <w:pPr>
        <w:pStyle w:val="ListParagraph"/>
      </w:pPr>
      <w:r>
        <w:t xml:space="preserve">This are variables that are declared in a function e.g. </w:t>
      </w:r>
    </w:p>
    <w:p w:rsidR="001942AC" w:rsidRDefault="001942AC" w:rsidP="001942AC">
      <w:pPr>
        <w:pStyle w:val="ListParagraph"/>
      </w:pPr>
      <w:r>
        <w:t xml:space="preserve"> for (int i = 1; i &lt; 4; i++)</w:t>
      </w:r>
    </w:p>
    <w:p w:rsidR="001942AC" w:rsidRPr="001942AC" w:rsidRDefault="001942AC" w:rsidP="001942AC">
      <w:pPr>
        <w:rPr>
          <w:color w:val="2AC9C9" w:themeColor="accent4" w:themeShade="80"/>
        </w:rPr>
      </w:pPr>
    </w:p>
    <w:p w:rsidR="001942AC" w:rsidRPr="001942AC" w:rsidRDefault="001942AC" w:rsidP="001942AC">
      <w:pPr>
        <w:pStyle w:val="ListParagraph"/>
        <w:numPr>
          <w:ilvl w:val="0"/>
          <w:numId w:val="14"/>
        </w:numPr>
        <w:rPr>
          <w:color w:val="2AC9C9" w:themeColor="accent4" w:themeShade="80"/>
        </w:rPr>
      </w:pPr>
      <w:r w:rsidRPr="001942AC">
        <w:rPr>
          <w:color w:val="2AC9C9" w:themeColor="accent4" w:themeShade="80"/>
        </w:rPr>
        <w:t>User Defined Functions section</w:t>
      </w:r>
    </w:p>
    <w:p w:rsidR="001942AC" w:rsidRDefault="001942AC" w:rsidP="001942AC">
      <w:pPr>
        <w:pStyle w:val="ListParagraph"/>
      </w:pPr>
      <w:r>
        <w:t>The user defined functions are functions which are specified based on the given requirements made by a user. E.g. sum ()</w:t>
      </w:r>
    </w:p>
    <w:p w:rsidR="001942AC" w:rsidRDefault="001942AC" w:rsidP="001942AC">
      <w:pPr>
        <w:pStyle w:val="ListParagraph"/>
      </w:pPr>
    </w:p>
    <w:p w:rsidR="001942AC" w:rsidRPr="001942AC" w:rsidRDefault="001942AC" w:rsidP="001942AC">
      <w:pPr>
        <w:pStyle w:val="ListParagraph"/>
      </w:pPr>
      <w:r>
        <w:t xml:space="preserve"> </w:t>
      </w:r>
      <w:r w:rsidRPr="001942AC">
        <w:rPr>
          <w:b/>
          <w:color w:val="2AC9C9" w:themeColor="accent4" w:themeShade="80"/>
        </w:rPr>
        <w:t>Return function</w:t>
      </w:r>
      <w:r>
        <w:rPr>
          <w:b/>
        </w:rPr>
        <w:t xml:space="preserve">: </w:t>
      </w:r>
      <w:r>
        <w:t>In C, the return function is the last section of the code or program. It is not mandatory to include it but it id include when a program is expected to return a value.</w:t>
      </w:r>
    </w:p>
    <w:p w:rsidR="001942AC" w:rsidRPr="001942AC" w:rsidRDefault="001942AC" w:rsidP="001942AC"/>
    <w:p w:rsidR="001942AC" w:rsidRDefault="001942AC" w:rsidP="001942AC"/>
    <w:p w:rsidR="001942AC" w:rsidRDefault="001942AC" w:rsidP="001942AC"/>
    <w:p w:rsidR="001942AC" w:rsidRDefault="001942AC" w:rsidP="001942AC"/>
    <w:p w:rsidR="001942AC" w:rsidRDefault="001942AC" w:rsidP="001942AC">
      <w:pPr>
        <w:pStyle w:val="Heading2"/>
        <w:jc w:val="center"/>
      </w:pPr>
      <w:r>
        <w:t>Creating C program file of the OS</w:t>
      </w:r>
    </w:p>
    <w:p w:rsidR="001942AC" w:rsidRDefault="001942AC" w:rsidP="001942AC">
      <w:r>
        <w:t>Using Ubuntu OS as a study case</w:t>
      </w:r>
    </w:p>
    <w:p w:rsidR="001942AC" w:rsidRDefault="001942AC" w:rsidP="001942AC">
      <w:r>
        <w:t>Requirements</w:t>
      </w:r>
    </w:p>
    <w:p w:rsidR="001942AC" w:rsidRDefault="001942AC" w:rsidP="001942AC">
      <w:pPr>
        <w:pStyle w:val="ListParagraph"/>
        <w:numPr>
          <w:ilvl w:val="0"/>
          <w:numId w:val="12"/>
        </w:numPr>
      </w:pPr>
      <w:r>
        <w:t>Text Editor</w:t>
      </w:r>
    </w:p>
    <w:p w:rsidR="001942AC" w:rsidRDefault="001942AC" w:rsidP="001942AC">
      <w:pPr>
        <w:pStyle w:val="ListParagraph"/>
        <w:numPr>
          <w:ilvl w:val="0"/>
          <w:numId w:val="12"/>
        </w:numPr>
      </w:pPr>
      <w:r>
        <w:t>C compiler</w:t>
      </w:r>
    </w:p>
    <w:p w:rsidR="001942AC" w:rsidRDefault="001942AC" w:rsidP="001942AC">
      <w:pPr>
        <w:pStyle w:val="ListParagraph"/>
        <w:numPr>
          <w:ilvl w:val="0"/>
          <w:numId w:val="12"/>
        </w:numPr>
      </w:pPr>
      <w:r>
        <w:t>Terminal</w:t>
      </w:r>
    </w:p>
    <w:p w:rsidR="001942AC" w:rsidRDefault="001942AC" w:rsidP="001942AC"/>
    <w:p w:rsidR="001942AC" w:rsidRDefault="001942AC" w:rsidP="001942AC">
      <w:r>
        <w:t>Procedure</w:t>
      </w:r>
    </w:p>
    <w:p w:rsidR="001942AC" w:rsidRDefault="001942AC" w:rsidP="001942AC">
      <w:pPr>
        <w:pStyle w:val="ListParagraph"/>
        <w:numPr>
          <w:ilvl w:val="0"/>
          <w:numId w:val="13"/>
        </w:numPr>
      </w:pPr>
      <w:r>
        <w:t>Check for c compiler on your terminal using the command “gcc – version”</w:t>
      </w:r>
    </w:p>
    <w:p w:rsidR="001942AC" w:rsidRDefault="001942AC" w:rsidP="001942AC">
      <w:pPr>
        <w:pStyle w:val="ListParagraph"/>
        <w:numPr>
          <w:ilvl w:val="0"/>
          <w:numId w:val="13"/>
        </w:numPr>
      </w:pPr>
      <w:r>
        <w:t>If there is no compiler, a compile can be installed using the command “sudo apt update”, “sudo apt install build-essential”</w:t>
      </w:r>
    </w:p>
    <w:p w:rsidR="001942AC" w:rsidRDefault="001942AC" w:rsidP="001942AC">
      <w:pPr>
        <w:pStyle w:val="ListParagraph"/>
        <w:numPr>
          <w:ilvl w:val="0"/>
          <w:numId w:val="13"/>
        </w:numPr>
      </w:pPr>
      <w:r>
        <w:t>When you have your c compiler installed, type the command “gedit filename.c” on your terminal to open a text editor for your code</w:t>
      </w:r>
    </w:p>
    <w:p w:rsidR="001942AC" w:rsidRDefault="001942AC" w:rsidP="001942AC">
      <w:pPr>
        <w:pStyle w:val="ListParagraph"/>
        <w:numPr>
          <w:ilvl w:val="0"/>
          <w:numId w:val="13"/>
        </w:numPr>
      </w:pPr>
      <w:r>
        <w:t>Write whatever code you wish to run and save.</w:t>
      </w:r>
    </w:p>
    <w:p w:rsidR="001942AC" w:rsidRDefault="001942AC" w:rsidP="001942AC">
      <w:pPr>
        <w:pStyle w:val="ListParagraph"/>
        <w:numPr>
          <w:ilvl w:val="0"/>
          <w:numId w:val="13"/>
        </w:numPr>
      </w:pPr>
      <w:r>
        <w:t>To run your code on the terminal, use the command “gcc –o filename filename.c” and click enter.</w:t>
      </w:r>
    </w:p>
    <w:sectPr w:rsidR="001942AC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97F" w:rsidRDefault="0058497F" w:rsidP="001205A1">
      <w:r>
        <w:separator/>
      </w:r>
    </w:p>
  </w:endnote>
  <w:endnote w:type="continuationSeparator" w:id="0">
    <w:p w:rsidR="0058497F" w:rsidRDefault="0058497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500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:rsidR="001205A1" w:rsidRDefault="001205A1" w:rsidP="00500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D7CBC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737DB9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97F" w:rsidRDefault="0058497F" w:rsidP="001205A1">
      <w:r>
        <w:separator/>
      </w:r>
    </w:p>
  </w:footnote>
  <w:footnote w:type="continuationSeparator" w:id="0">
    <w:p w:rsidR="0058497F" w:rsidRDefault="0058497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F5F"/>
    <w:multiLevelType w:val="hybridMultilevel"/>
    <w:tmpl w:val="31A88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AB"/>
    <w:multiLevelType w:val="multilevel"/>
    <w:tmpl w:val="1FC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527E"/>
    <w:multiLevelType w:val="hybridMultilevel"/>
    <w:tmpl w:val="C8A638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E35D6"/>
    <w:multiLevelType w:val="hybridMultilevel"/>
    <w:tmpl w:val="B3183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088"/>
    <w:multiLevelType w:val="hybridMultilevel"/>
    <w:tmpl w:val="05087EDA"/>
    <w:lvl w:ilvl="0" w:tplc="37CE6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9102E"/>
    <w:multiLevelType w:val="hybridMultilevel"/>
    <w:tmpl w:val="9F503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5594"/>
    <w:multiLevelType w:val="hybridMultilevel"/>
    <w:tmpl w:val="A4B08F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54236"/>
    <w:multiLevelType w:val="multilevel"/>
    <w:tmpl w:val="AD48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F2247"/>
    <w:multiLevelType w:val="hybridMultilevel"/>
    <w:tmpl w:val="6F081D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605C8"/>
    <w:multiLevelType w:val="hybridMultilevel"/>
    <w:tmpl w:val="0FF23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B03FA"/>
    <w:multiLevelType w:val="hybridMultilevel"/>
    <w:tmpl w:val="44609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0697"/>
    <w:multiLevelType w:val="hybridMultilevel"/>
    <w:tmpl w:val="05501F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0213B"/>
    <w:multiLevelType w:val="hybridMultilevel"/>
    <w:tmpl w:val="B2F25C2C"/>
    <w:lvl w:ilvl="0" w:tplc="915E3E98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95" w:hanging="360"/>
      </w:pPr>
    </w:lvl>
    <w:lvl w:ilvl="2" w:tplc="0809001B" w:tentative="1">
      <w:start w:val="1"/>
      <w:numFmt w:val="lowerRoman"/>
      <w:lvlText w:val="%3."/>
      <w:lvlJc w:val="right"/>
      <w:pPr>
        <w:ind w:left="3915" w:hanging="180"/>
      </w:pPr>
    </w:lvl>
    <w:lvl w:ilvl="3" w:tplc="0809000F" w:tentative="1">
      <w:start w:val="1"/>
      <w:numFmt w:val="decimal"/>
      <w:lvlText w:val="%4."/>
      <w:lvlJc w:val="left"/>
      <w:pPr>
        <w:ind w:left="4635" w:hanging="360"/>
      </w:pPr>
    </w:lvl>
    <w:lvl w:ilvl="4" w:tplc="08090019" w:tentative="1">
      <w:start w:val="1"/>
      <w:numFmt w:val="lowerLetter"/>
      <w:lvlText w:val="%5."/>
      <w:lvlJc w:val="left"/>
      <w:pPr>
        <w:ind w:left="5355" w:hanging="360"/>
      </w:pPr>
    </w:lvl>
    <w:lvl w:ilvl="5" w:tplc="0809001B" w:tentative="1">
      <w:start w:val="1"/>
      <w:numFmt w:val="lowerRoman"/>
      <w:lvlText w:val="%6."/>
      <w:lvlJc w:val="right"/>
      <w:pPr>
        <w:ind w:left="6075" w:hanging="180"/>
      </w:pPr>
    </w:lvl>
    <w:lvl w:ilvl="6" w:tplc="0809000F" w:tentative="1">
      <w:start w:val="1"/>
      <w:numFmt w:val="decimal"/>
      <w:lvlText w:val="%7."/>
      <w:lvlJc w:val="left"/>
      <w:pPr>
        <w:ind w:left="6795" w:hanging="360"/>
      </w:pPr>
    </w:lvl>
    <w:lvl w:ilvl="7" w:tplc="08090019" w:tentative="1">
      <w:start w:val="1"/>
      <w:numFmt w:val="lowerLetter"/>
      <w:lvlText w:val="%8."/>
      <w:lvlJc w:val="left"/>
      <w:pPr>
        <w:ind w:left="7515" w:hanging="360"/>
      </w:pPr>
    </w:lvl>
    <w:lvl w:ilvl="8" w:tplc="08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3" w15:restartNumberingAfterBreak="0">
    <w:nsid w:val="6D88568C"/>
    <w:multiLevelType w:val="hybridMultilevel"/>
    <w:tmpl w:val="15AA7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17E12"/>
    <w:multiLevelType w:val="hybridMultilevel"/>
    <w:tmpl w:val="D7F21364"/>
    <w:lvl w:ilvl="0" w:tplc="E4DA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F8330C"/>
    <w:multiLevelType w:val="hybridMultilevel"/>
    <w:tmpl w:val="68F0545E"/>
    <w:lvl w:ilvl="0" w:tplc="8A36C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4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5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D0"/>
    <w:rsid w:val="0002368B"/>
    <w:rsid w:val="0003723D"/>
    <w:rsid w:val="00047E2B"/>
    <w:rsid w:val="0008636E"/>
    <w:rsid w:val="000B5585"/>
    <w:rsid w:val="000B6DE5"/>
    <w:rsid w:val="000C4ED1"/>
    <w:rsid w:val="000C5FE4"/>
    <w:rsid w:val="001205A1"/>
    <w:rsid w:val="001942AC"/>
    <w:rsid w:val="00194C27"/>
    <w:rsid w:val="001D0BC8"/>
    <w:rsid w:val="002749C5"/>
    <w:rsid w:val="002877E8"/>
    <w:rsid w:val="002E7B62"/>
    <w:rsid w:val="002E7C4E"/>
    <w:rsid w:val="002F1007"/>
    <w:rsid w:val="0031055C"/>
    <w:rsid w:val="003147D5"/>
    <w:rsid w:val="00371EE1"/>
    <w:rsid w:val="003A798E"/>
    <w:rsid w:val="00425A99"/>
    <w:rsid w:val="00457666"/>
    <w:rsid w:val="00483F5F"/>
    <w:rsid w:val="0050052D"/>
    <w:rsid w:val="00533A6F"/>
    <w:rsid w:val="0058497F"/>
    <w:rsid w:val="005D023C"/>
    <w:rsid w:val="005E6B25"/>
    <w:rsid w:val="005F4F46"/>
    <w:rsid w:val="006416F5"/>
    <w:rsid w:val="006C60E6"/>
    <w:rsid w:val="00737DB9"/>
    <w:rsid w:val="007B0740"/>
    <w:rsid w:val="007C1BAB"/>
    <w:rsid w:val="008200C7"/>
    <w:rsid w:val="00915374"/>
    <w:rsid w:val="009B4769"/>
    <w:rsid w:val="009D48D5"/>
    <w:rsid w:val="00A15CF7"/>
    <w:rsid w:val="00A24793"/>
    <w:rsid w:val="00A26B2F"/>
    <w:rsid w:val="00A42BD0"/>
    <w:rsid w:val="00A81248"/>
    <w:rsid w:val="00A9015A"/>
    <w:rsid w:val="00A95A2A"/>
    <w:rsid w:val="00B67FA5"/>
    <w:rsid w:val="00C66528"/>
    <w:rsid w:val="00C73691"/>
    <w:rsid w:val="00C7736A"/>
    <w:rsid w:val="00C915F0"/>
    <w:rsid w:val="00DB49A6"/>
    <w:rsid w:val="00DD7CBC"/>
    <w:rsid w:val="00E743AA"/>
    <w:rsid w:val="00EA2575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0E1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0B5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36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416F5"/>
    <w:rPr>
      <w:b/>
      <w:bCs/>
    </w:rPr>
  </w:style>
  <w:style w:type="table" w:styleId="PlainTable3">
    <w:name w:val="Plain Table 3"/>
    <w:basedOn w:val="TableNormal"/>
    <w:uiPriority w:val="43"/>
    <w:rsid w:val="001942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Odeh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2022-11-03T08:25:00Z</dcterms:created>
  <dcterms:modified xsi:type="dcterms:W3CDTF">2022-11-06T11:10:00Z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